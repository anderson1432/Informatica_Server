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276253">
      <w:pPr>
        <w:pStyle w:val="Puesto"/>
      </w:pPr>
      <w:r>
        <w:t>Dulces para mi amor “SERVER”</w:t>
      </w:r>
    </w:p>
    <w:p w:rsidR="00685AA7" w:rsidRDefault="00685AA7">
      <w:pPr>
        <w:pStyle w:val="Puesto"/>
      </w:pPr>
      <w:fldSimple w:instr=" TITLE  \* MERGEFORMAT ">
        <w:r w:rsidR="00276253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276253" w:rsidRPr="00276253" w:rsidRDefault="001B3C4B" w:rsidP="00276253">
      <w:r>
        <w:t>S</w:t>
      </w:r>
      <w:r w:rsidR="00276253">
        <w:t>erverLove es un component</w:t>
      </w:r>
      <w:r>
        <w:t>e</w:t>
      </w:r>
      <w:r w:rsidR="00276253">
        <w:t xml:space="preserve"> e</w:t>
      </w:r>
      <w:r>
        <w:t>ncargado</w:t>
      </w:r>
      <w:r w:rsidR="00276253">
        <w:t xml:space="preserve"> </w:t>
      </w:r>
      <w:r>
        <w:t>del procesamiento y enrutamiento de peticiones web con el fin de lograr el buen funcionamiento del Sistema dulces para mi amor.</w:t>
      </w:r>
    </w:p>
    <w:bookmarkEnd w:id="0"/>
    <w:bookmarkEnd w:id="1"/>
    <w:p w:rsidR="00685AA7" w:rsidRDefault="00E44B95">
      <w:pPr>
        <w:pStyle w:val="Ttulo1"/>
      </w:pPr>
      <w:r>
        <w:t>Descripción</w:t>
      </w:r>
    </w:p>
    <w:p w:rsidR="00685AA7" w:rsidRDefault="00685AA7"/>
    <w:p w:rsidR="00685AA7" w:rsidRDefault="00E44B95">
      <w:pPr>
        <w:pStyle w:val="Ttulo2"/>
      </w:pPr>
      <w:r>
        <w:t>Planteamiento del problema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44B95" w:rsidRDefault="001B3C4B">
            <w:pPr>
              <w:pStyle w:val="Textoindependiente"/>
              <w:keepNext/>
              <w:ind w:left="72"/>
            </w:pPr>
            <w:r w:rsidRPr="00E44B95">
              <w:t>Descripción del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44B95" w:rsidRDefault="001B3C4B" w:rsidP="001B3C4B">
            <w:pPr>
              <w:pStyle w:val="InfoBlue"/>
              <w:rPr>
                <w:color w:val="auto"/>
              </w:rPr>
            </w:pPr>
            <w:r w:rsidRPr="00E44B95">
              <w:rPr>
                <w:color w:val="auto"/>
              </w:rPr>
              <w:t xml:space="preserve">No </w:t>
            </w:r>
            <w:r w:rsidR="00C31F9F" w:rsidRPr="00E44B95">
              <w:rPr>
                <w:color w:val="auto"/>
              </w:rPr>
              <w:t>existe un componente</w:t>
            </w:r>
            <w:r w:rsidRPr="00E44B95">
              <w:rPr>
                <w:color w:val="auto"/>
              </w:rPr>
              <w:t xml:space="preserve"> que proporcione los servicios específicos necesarios para realizer la administración de re</w:t>
            </w:r>
            <w:r w:rsidR="006C3848" w:rsidRPr="00E44B95">
              <w:rPr>
                <w:color w:val="auto"/>
              </w:rPr>
              <w:t xml:space="preserve">gistros de dulces para mi amor, reconocimiento facial de posibles amores en base a fotografías, </w:t>
            </w:r>
            <w:r w:rsidR="00C31F9F" w:rsidRPr="00E44B95">
              <w:rPr>
                <w:color w:val="auto"/>
              </w:rPr>
              <w:t>y envoi de notificaciones a diferentes componentes disponible para su uso y que intercomunique dos compotonentes desarrollados en ambientes diferentes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44B95" w:rsidRDefault="006C3848">
            <w:pPr>
              <w:pStyle w:val="Textoindependiente"/>
              <w:keepNext/>
              <w:ind w:left="72"/>
            </w:pPr>
            <w:r w:rsidRPr="00E44B95">
              <w:t>I</w:t>
            </w:r>
            <w:r w:rsidR="001B3C4B" w:rsidRPr="00E44B95">
              <w:t>nfluencias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44B95" w:rsidRDefault="00C31F9F">
            <w:pPr>
              <w:pStyle w:val="InfoBlue"/>
              <w:rPr>
                <w:color w:val="auto"/>
              </w:rPr>
            </w:pPr>
            <w:r w:rsidRPr="00E44B95">
              <w:rPr>
                <w:color w:val="auto"/>
              </w:rPr>
              <w:t>Afecta el Sistema dulces para mi amor, ya que no hay respuestas en tiempo real y no habrá reconocimiento y comparación de imagines con posibles amores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44B95" w:rsidRDefault="001B3C4B">
            <w:pPr>
              <w:pStyle w:val="Textoindependiente"/>
              <w:keepNext/>
              <w:ind w:left="72"/>
            </w:pPr>
            <w:r w:rsidRPr="00E44B95">
              <w:t>Su impacto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44B95" w:rsidRDefault="00C31F9F" w:rsidP="00E44B95">
            <w:pPr>
              <w:pStyle w:val="InfoBlue"/>
              <w:rPr>
                <w:color w:val="auto"/>
              </w:rPr>
            </w:pPr>
            <w:r w:rsidRPr="00E44B95">
              <w:rPr>
                <w:color w:val="auto"/>
              </w:rPr>
              <w:t>No se cumple la funcionalidad del Sistema de env</w:t>
            </w:r>
            <w:r w:rsidR="00E44B95">
              <w:rPr>
                <w:color w:val="auto"/>
              </w:rPr>
              <w:t>ío</w:t>
            </w:r>
            <w:r w:rsidRPr="00E44B95">
              <w:rPr>
                <w:color w:val="auto"/>
              </w:rPr>
              <w:t xml:space="preserve"> de dulces porque no hay comunicación entre los dos sistemas 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44B95" w:rsidRDefault="001B3C4B">
            <w:pPr>
              <w:pStyle w:val="Textoindependiente"/>
              <w:ind w:left="72"/>
            </w:pPr>
            <w:r w:rsidRPr="00E44B95">
              <w:t>Possible solución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44B95" w:rsidRDefault="00C31F9F">
            <w:pPr>
              <w:pStyle w:val="InfoBlue"/>
              <w:rPr>
                <w:color w:val="auto"/>
              </w:rPr>
            </w:pPr>
            <w:r w:rsidRPr="00E44B95">
              <w:rPr>
                <w:color w:val="auto"/>
              </w:rPr>
              <w:t>Desarrollar un component</w:t>
            </w:r>
            <w:r w:rsidR="00E44B95">
              <w:rPr>
                <w:color w:val="auto"/>
              </w:rPr>
              <w:t>e</w:t>
            </w:r>
            <w:r w:rsidRPr="00E44B95">
              <w:rPr>
                <w:color w:val="auto"/>
              </w:rPr>
              <w:t xml:space="preserve"> tipo servidor</w:t>
            </w:r>
            <w:r w:rsidR="00E44B95">
              <w:rPr>
                <w:color w:val="auto"/>
              </w:rPr>
              <w:t xml:space="preserve"> </w:t>
            </w:r>
            <w:r w:rsidRPr="00E44B95">
              <w:rPr>
                <w:color w:val="auto"/>
              </w:rPr>
              <w:t xml:space="preserve">que permita la comunicación de los dos componentes, movil y hardware, </w:t>
            </w:r>
            <w:r w:rsidR="00E44B95">
              <w:rPr>
                <w:color w:val="auto"/>
              </w:rPr>
              <w:t>y ademas realice administración de los datos en una base de datos y reconocimiento de rostros</w:t>
            </w:r>
          </w:p>
        </w:tc>
      </w:tr>
    </w:tbl>
    <w:p w:rsidR="00685AA7" w:rsidRDefault="00E44B95">
      <w:pPr>
        <w:pStyle w:val="Ttulo1"/>
      </w:pPr>
      <w:bookmarkStart w:id="6" w:name="_Toc436203381"/>
      <w:bookmarkStart w:id="7" w:name="_Toc447960005"/>
      <w:bookmarkStart w:id="8" w:name="_Toc452813581"/>
      <w:bookmarkStart w:id="9" w:name="_Toc512930909"/>
      <w:bookmarkStart w:id="10" w:name="_Toc20715758"/>
      <w:r>
        <w:t xml:space="preserve">Descripción de </w:t>
      </w:r>
      <w:r w:rsidR="00685AA7">
        <w:t xml:space="preserve">Stakeholder </w:t>
      </w:r>
      <w:bookmarkEnd w:id="7"/>
      <w:bookmarkEnd w:id="8"/>
      <w:bookmarkEnd w:id="9"/>
      <w:bookmarkEnd w:id="10"/>
    </w:p>
    <w:p w:rsidR="00685AA7" w:rsidRDefault="00E44B95">
      <w:pPr>
        <w:pStyle w:val="Ttulo2"/>
      </w:pPr>
      <w:r>
        <w:t xml:space="preserve">Resumen </w:t>
      </w:r>
      <w:r w:rsidR="00685AA7">
        <w:t xml:space="preserve">Stakeholder 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E44B95">
            <w:pPr>
              <w:pStyle w:val="InfoBlue"/>
            </w:pPr>
            <w:r>
              <w:rPr>
                <w:rFonts w:ascii="Arial" w:hAnsi="Arial" w:cs="Arial"/>
                <w:color w:val="000000"/>
              </w:rPr>
              <w:t>Sponsor/ PAULO CESAR CORONADO</w:t>
            </w:r>
          </w:p>
        </w:tc>
        <w:tc>
          <w:tcPr>
            <w:tcW w:w="2610" w:type="dxa"/>
          </w:tcPr>
          <w:p w:rsidR="00685AA7" w:rsidRDefault="00E44B95" w:rsidP="00E44B95">
            <w:pPr>
              <w:pStyle w:val="InfoBlue"/>
            </w:pPr>
            <w:r>
              <w:rPr>
                <w:rFonts w:ascii="Arial" w:hAnsi="Arial" w:cs="Arial"/>
                <w:color w:val="000000"/>
              </w:rPr>
              <w:t>Docente a cargo</w:t>
            </w:r>
            <w:r>
              <w:rPr>
                <w:rFonts w:ascii="Arial" w:hAnsi="Arial" w:cs="Arial"/>
                <w:color w:val="000000"/>
              </w:rPr>
              <w:t xml:space="preserve"> de la asignatura informática I </w:t>
            </w:r>
            <w:r>
              <w:rPr>
                <w:rFonts w:ascii="Arial" w:hAnsi="Arial" w:cs="Arial"/>
                <w:color w:val="000000"/>
              </w:rPr>
              <w:t>en la especialización en ingeniería de software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960" w:type="dxa"/>
          </w:tcPr>
          <w:p w:rsidR="00685AA7" w:rsidRDefault="00E44B95">
            <w:pPr>
              <w:pStyle w:val="InfoBlu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usuario directo interesado  del sistema. Es quién proporciona los recursos, para el desarrollo del proyecto.</w:t>
            </w:r>
          </w:p>
          <w:p w:rsidR="00E44B95" w:rsidRPr="00E44B95" w:rsidRDefault="00E44B95" w:rsidP="00E44B95">
            <w:pPr>
              <w:pStyle w:val="Textoindependiente"/>
              <w:ind w:left="0"/>
            </w:pPr>
            <w:r>
              <w:t>Monitorea el avance del proyecto.</w:t>
            </w:r>
          </w:p>
        </w:tc>
      </w:tr>
      <w:tr w:rsidR="00E44B9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E44B95" w:rsidRDefault="00E44B95">
            <w:pPr>
              <w:pStyle w:val="InfoBlu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ESTUDIANTES/ USUARIOS</w:t>
            </w:r>
          </w:p>
        </w:tc>
        <w:tc>
          <w:tcPr>
            <w:tcW w:w="2610" w:type="dxa"/>
          </w:tcPr>
          <w:p w:rsidR="00E44B95" w:rsidRDefault="00E44B95" w:rsidP="00E44B95">
            <w:pPr>
              <w:pStyle w:val="InfoBlu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Estudiante</w:t>
            </w:r>
            <w:r>
              <w:rPr>
                <w:rFonts w:ascii="Arial" w:hAnsi="Arial" w:cs="Arial"/>
                <w:color w:val="000000"/>
              </w:rPr>
              <w:t>s de la asignatura Informática I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3960" w:type="dxa"/>
          </w:tcPr>
          <w:p w:rsidR="00E44B95" w:rsidRDefault="00E44B95">
            <w:pPr>
              <w:pStyle w:val="InfoBlu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Encargados del desarrollo del sistema.</w:t>
            </w:r>
          </w:p>
        </w:tc>
      </w:tr>
    </w:tbl>
    <w:p w:rsidR="00685AA7" w:rsidRDefault="00685AA7">
      <w:pPr>
        <w:pStyle w:val="Textoindependiente"/>
      </w:pPr>
    </w:p>
    <w:p w:rsidR="00685AA7" w:rsidRDefault="00E44B95">
      <w:pPr>
        <w:pStyle w:val="Ttulo1"/>
      </w:pPr>
      <w:bookmarkStart w:id="11" w:name="_Toc436203387"/>
      <w:bookmarkStart w:id="12" w:name="_Toc452813590"/>
      <w:bookmarkStart w:id="13" w:name="_Toc512930915"/>
      <w:bookmarkStart w:id="14" w:name="_Toc20715760"/>
      <w:bookmarkEnd w:id="6"/>
      <w:r>
        <w:t xml:space="preserve">Descripción del </w:t>
      </w:r>
      <w:r w:rsidR="00685AA7">
        <w:t>Product</w:t>
      </w:r>
      <w:r>
        <w:t>o</w:t>
      </w:r>
      <w:bookmarkEnd w:id="11"/>
      <w:bookmarkEnd w:id="12"/>
      <w:bookmarkEnd w:id="13"/>
      <w:bookmarkEnd w:id="14"/>
    </w:p>
    <w:p w:rsidR="00685AA7" w:rsidRDefault="00685AA7">
      <w:pPr>
        <w:pStyle w:val="Ttulo2"/>
      </w:pPr>
      <w:bookmarkStart w:id="15" w:name="_Toc452813588"/>
      <w:bookmarkStart w:id="16" w:name="_Toc512930913"/>
      <w:bookmarkStart w:id="17" w:name="_Toc20715763"/>
      <w:r>
        <w:t>N</w:t>
      </w:r>
      <w:bookmarkEnd w:id="15"/>
      <w:bookmarkEnd w:id="16"/>
      <w:r w:rsidR="00E44B95">
        <w:t xml:space="preserve">ecesidades y caracteríasticas </w:t>
      </w:r>
      <w:bookmarkEnd w:id="17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E44B95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Necesidad </w:t>
            </w:r>
          </w:p>
        </w:tc>
        <w:tc>
          <w:tcPr>
            <w:tcW w:w="992" w:type="dxa"/>
          </w:tcPr>
          <w:p w:rsidR="00685AA7" w:rsidRDefault="00685AA7" w:rsidP="00E44B95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</w:t>
            </w:r>
            <w:r w:rsidR="00E44B95">
              <w:rPr>
                <w:b/>
                <w:bCs/>
              </w:rPr>
              <w:t>dad</w:t>
            </w:r>
          </w:p>
        </w:tc>
        <w:tc>
          <w:tcPr>
            <w:tcW w:w="1611" w:type="dxa"/>
          </w:tcPr>
          <w:p w:rsidR="00685AA7" w:rsidRDefault="00E44B95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2430" w:type="dxa"/>
          </w:tcPr>
          <w:p w:rsidR="00685AA7" w:rsidRDefault="00E44B95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Fecha Estimada de Lanzamiento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4A3FC5">
            <w:pPr>
              <w:pStyle w:val="Textoindependiente"/>
              <w:ind w:left="0"/>
            </w:pPr>
            <w:r>
              <w:t xml:space="preserve">Registro en base de datos de la información personal de los usuarios </w:t>
            </w:r>
          </w:p>
        </w:tc>
        <w:tc>
          <w:tcPr>
            <w:tcW w:w="992" w:type="dxa"/>
          </w:tcPr>
          <w:p w:rsidR="00685AA7" w:rsidRDefault="004A3FC5">
            <w:pPr>
              <w:pStyle w:val="Textoindependiente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685AA7" w:rsidRDefault="004A3FC5">
            <w:pPr>
              <w:pStyle w:val="Textoindependiente"/>
              <w:ind w:left="0"/>
            </w:pPr>
            <w:r>
              <w:t>-Registro de datos personales</w:t>
            </w:r>
          </w:p>
        </w:tc>
        <w:tc>
          <w:tcPr>
            <w:tcW w:w="2430" w:type="dxa"/>
          </w:tcPr>
          <w:p w:rsidR="00685AA7" w:rsidRDefault="004A3FC5">
            <w:pPr>
              <w:pStyle w:val="Textoindependiente"/>
              <w:ind w:left="0"/>
            </w:pPr>
            <w:r>
              <w:t>30 de Marzo</w:t>
            </w:r>
          </w:p>
        </w:tc>
      </w:tr>
      <w:tr w:rsidR="004A3FC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A3FC5" w:rsidRDefault="004A3FC5">
            <w:pPr>
              <w:pStyle w:val="Textoindependiente"/>
              <w:ind w:left="0"/>
            </w:pPr>
            <w:r>
              <w:t>Registro en base de datos del amor del usuario mediante fotografías</w:t>
            </w:r>
          </w:p>
        </w:tc>
        <w:tc>
          <w:tcPr>
            <w:tcW w:w="992" w:type="dxa"/>
          </w:tcPr>
          <w:p w:rsidR="004A3FC5" w:rsidRDefault="004A3FC5">
            <w:pPr>
              <w:pStyle w:val="Textoindependiente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4A3FC5" w:rsidRDefault="004A3FC5">
            <w:pPr>
              <w:pStyle w:val="Textoindependiente"/>
              <w:ind w:left="0"/>
            </w:pPr>
            <w:r>
              <w:t>-Registro de fotografías de amor</w:t>
            </w:r>
          </w:p>
        </w:tc>
        <w:tc>
          <w:tcPr>
            <w:tcW w:w="2430" w:type="dxa"/>
          </w:tcPr>
          <w:p w:rsidR="004A3FC5" w:rsidRDefault="004A3FC5">
            <w:pPr>
              <w:pStyle w:val="Textoindependiente"/>
              <w:ind w:left="0"/>
            </w:pPr>
            <w:r>
              <w:t>-20 de Abril</w:t>
            </w:r>
          </w:p>
        </w:tc>
      </w:tr>
      <w:tr w:rsidR="004A3FC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A3FC5" w:rsidRDefault="004A3FC5">
            <w:pPr>
              <w:pStyle w:val="Textoindependiente"/>
              <w:ind w:left="0"/>
            </w:pPr>
            <w:r>
              <w:t>Validación de los datos de usuario al momento de realizer el login en el Sistema</w:t>
            </w:r>
          </w:p>
        </w:tc>
        <w:tc>
          <w:tcPr>
            <w:tcW w:w="992" w:type="dxa"/>
          </w:tcPr>
          <w:p w:rsidR="004A3FC5" w:rsidRDefault="004A3FC5">
            <w:pPr>
              <w:pStyle w:val="Textoindependiente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4A3FC5" w:rsidRDefault="004A3FC5" w:rsidP="004A3FC5">
            <w:pPr>
              <w:pStyle w:val="Textoindependiente"/>
              <w:ind w:left="0"/>
            </w:pPr>
            <w:r>
              <w:t>-Validación de datos de ingreso a la aplicación (usuario – contraseña)</w:t>
            </w:r>
          </w:p>
        </w:tc>
        <w:tc>
          <w:tcPr>
            <w:tcW w:w="2430" w:type="dxa"/>
          </w:tcPr>
          <w:p w:rsidR="004A3FC5" w:rsidRDefault="004A3FC5">
            <w:pPr>
              <w:pStyle w:val="Textoindependiente"/>
              <w:ind w:left="0"/>
            </w:pPr>
            <w:r>
              <w:t xml:space="preserve">- </w:t>
            </w:r>
            <w:r w:rsidR="000D33A2">
              <w:t>18 de abril</w:t>
            </w:r>
          </w:p>
        </w:tc>
      </w:tr>
      <w:tr w:rsidR="004A3FC5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A3FC5" w:rsidRDefault="004A3FC5">
            <w:pPr>
              <w:pStyle w:val="Textoindependiente"/>
              <w:ind w:left="0"/>
            </w:pPr>
            <w:r>
              <w:t>Enviar notificaciones a las plataformas conectadas al servidor para confirmación de acciones</w:t>
            </w:r>
          </w:p>
        </w:tc>
        <w:tc>
          <w:tcPr>
            <w:tcW w:w="992" w:type="dxa"/>
          </w:tcPr>
          <w:p w:rsidR="004A3FC5" w:rsidRDefault="004A3FC5">
            <w:pPr>
              <w:pStyle w:val="Textoindependiente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4A3FC5" w:rsidRDefault="000D33A2">
            <w:pPr>
              <w:pStyle w:val="Textoindependiente"/>
              <w:ind w:left="0"/>
            </w:pPr>
            <w:r>
              <w:t>Creación de servicios tipo REST para notificaciones</w:t>
            </w:r>
          </w:p>
        </w:tc>
        <w:tc>
          <w:tcPr>
            <w:tcW w:w="2430" w:type="dxa"/>
          </w:tcPr>
          <w:p w:rsidR="004A3FC5" w:rsidRDefault="000D33A2" w:rsidP="000D33A2">
            <w:pPr>
              <w:pStyle w:val="Textoindependiente"/>
              <w:ind w:left="0"/>
            </w:pPr>
            <w:r>
              <w:t>-25 de abril</w:t>
            </w:r>
          </w:p>
        </w:tc>
      </w:tr>
      <w:tr w:rsidR="000D33A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Recibir notificaciones de confirmación de acciones de las plataformas involucradas según se requiera</w:t>
            </w:r>
          </w:p>
        </w:tc>
        <w:tc>
          <w:tcPr>
            <w:tcW w:w="992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Creación de servicios tipo REST para notificaciones</w:t>
            </w:r>
          </w:p>
        </w:tc>
        <w:tc>
          <w:tcPr>
            <w:tcW w:w="2430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-28 de abril</w:t>
            </w:r>
          </w:p>
        </w:tc>
      </w:tr>
      <w:tr w:rsidR="000D33A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Reconocimiento facial por medio de una imagen en base a la comparación de las imgenes previamente suministradas para identificación del amor</w:t>
            </w:r>
          </w:p>
        </w:tc>
        <w:tc>
          <w:tcPr>
            <w:tcW w:w="992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6</w:t>
            </w:r>
          </w:p>
        </w:tc>
        <w:tc>
          <w:tcPr>
            <w:tcW w:w="1611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Reconocimiento de imágenes a partir de la comparacion de imágenes</w:t>
            </w:r>
          </w:p>
        </w:tc>
        <w:tc>
          <w:tcPr>
            <w:tcW w:w="2430" w:type="dxa"/>
          </w:tcPr>
          <w:p w:rsidR="000D33A2" w:rsidRDefault="000D33A2" w:rsidP="000D33A2">
            <w:pPr>
              <w:pStyle w:val="Textoindependiente"/>
              <w:ind w:left="0"/>
            </w:pPr>
            <w:r>
              <w:t>-20 de mayo</w:t>
            </w:r>
          </w:p>
        </w:tc>
      </w:tr>
    </w:tbl>
    <w:p w:rsidR="00685AA7" w:rsidRDefault="00685AA7">
      <w:pPr>
        <w:pStyle w:val="Textoindependiente"/>
      </w:pPr>
    </w:p>
    <w:p w:rsidR="00816C1B" w:rsidRPr="00816C1B" w:rsidRDefault="000D33A2" w:rsidP="00B4536B">
      <w:pPr>
        <w:pStyle w:val="Ttulo1"/>
      </w:pPr>
      <w:bookmarkStart w:id="18" w:name="_Toc436203408"/>
      <w:bookmarkStart w:id="19" w:name="_Toc452813602"/>
      <w:bookmarkStart w:id="20" w:name="_Toc512930919"/>
      <w:bookmarkStart w:id="21" w:name="_Toc20715765"/>
      <w:r>
        <w:t xml:space="preserve">Otros Requerimientos </w:t>
      </w:r>
      <w:bookmarkEnd w:id="18"/>
      <w:bookmarkEnd w:id="19"/>
      <w:bookmarkEnd w:id="20"/>
      <w:bookmarkEnd w:id="2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531"/>
      </w:tblGrid>
      <w:tr w:rsidR="000D33A2" w:rsidTr="000D33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531" w:type="dxa"/>
          </w:tcPr>
          <w:p w:rsidR="000D33A2" w:rsidRDefault="000D33A2" w:rsidP="00685AA7">
            <w:pPr>
              <w:pStyle w:val="Textoindependien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</w:tr>
      <w:tr w:rsidR="000D33A2" w:rsidTr="000D33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531" w:type="dxa"/>
          </w:tcPr>
          <w:p w:rsidR="000D33A2" w:rsidRDefault="000D33A2" w:rsidP="000D33A2">
            <w:pPr>
              <w:pStyle w:val="Textoindependiente"/>
              <w:numPr>
                <w:ilvl w:val="0"/>
                <w:numId w:val="33"/>
              </w:numPr>
            </w:pPr>
            <w:r>
              <w:t>Se debe implementar un servidor que funcione desde internet</w:t>
            </w:r>
          </w:p>
        </w:tc>
      </w:tr>
      <w:tr w:rsidR="000D33A2" w:rsidTr="000D33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531" w:type="dxa"/>
          </w:tcPr>
          <w:p w:rsidR="000D33A2" w:rsidRDefault="000D33A2" w:rsidP="000D33A2">
            <w:pPr>
              <w:pStyle w:val="Textoindependiente"/>
              <w:numPr>
                <w:ilvl w:val="0"/>
                <w:numId w:val="33"/>
              </w:numPr>
            </w:pPr>
            <w:r>
              <w:t>La plataforma debe contener mecanismos de seguridad</w:t>
            </w:r>
          </w:p>
        </w:tc>
      </w:tr>
      <w:tr w:rsidR="000D33A2" w:rsidTr="000D33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531" w:type="dxa"/>
          </w:tcPr>
          <w:p w:rsidR="000D33A2" w:rsidRDefault="000D33A2" w:rsidP="000D33A2">
            <w:pPr>
              <w:pStyle w:val="Textoindependiente"/>
              <w:numPr>
                <w:ilvl w:val="0"/>
                <w:numId w:val="33"/>
              </w:numPr>
            </w:pPr>
            <w:r>
              <w:t>El component debe ser multicapa, multinivel</w:t>
            </w:r>
          </w:p>
        </w:tc>
      </w:tr>
      <w:tr w:rsidR="000D33A2" w:rsidTr="000D33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531" w:type="dxa"/>
          </w:tcPr>
          <w:p w:rsidR="000D33A2" w:rsidRDefault="000D33A2" w:rsidP="000D33A2">
            <w:pPr>
              <w:pStyle w:val="Textoindependiente"/>
              <w:numPr>
                <w:ilvl w:val="0"/>
                <w:numId w:val="33"/>
              </w:numPr>
            </w:pPr>
            <w:r>
              <w:t>Debe integrar el component de aplicación movil  y hardware-standAlone</w:t>
            </w:r>
            <w:bookmarkStart w:id="22" w:name="_GoBack"/>
            <w:bookmarkEnd w:id="22"/>
          </w:p>
        </w:tc>
      </w:tr>
    </w:tbl>
    <w:p w:rsidR="002B4085" w:rsidRPr="002B4085" w:rsidRDefault="002B4085" w:rsidP="00816C1B">
      <w:pPr>
        <w:pStyle w:val="Textoindependiente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785" w:rsidRDefault="00631785">
      <w:pPr>
        <w:spacing w:line="240" w:lineRule="auto"/>
      </w:pPr>
      <w:r>
        <w:separator/>
      </w:r>
    </w:p>
  </w:endnote>
  <w:endnote w:type="continuationSeparator" w:id="0">
    <w:p w:rsidR="00631785" w:rsidRDefault="00631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276253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625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D33A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785" w:rsidRDefault="00631785">
      <w:pPr>
        <w:spacing w:line="240" w:lineRule="auto"/>
      </w:pPr>
      <w:r>
        <w:separator/>
      </w:r>
    </w:p>
  </w:footnote>
  <w:footnote w:type="continuationSeparator" w:id="0">
    <w:p w:rsidR="00631785" w:rsidRDefault="00631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76253" w:rsidRPr="00276253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276253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E31688"/>
    <w:multiLevelType w:val="hybridMultilevel"/>
    <w:tmpl w:val="9A1E1586"/>
    <w:lvl w:ilvl="0" w:tplc="31D6254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116756"/>
    <w:multiLevelType w:val="hybridMultilevel"/>
    <w:tmpl w:val="07384A7A"/>
    <w:lvl w:ilvl="0" w:tplc="A49EB4F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A4B8A"/>
    <w:multiLevelType w:val="hybridMultilevel"/>
    <w:tmpl w:val="CD98E6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8B7D6B"/>
    <w:multiLevelType w:val="hybridMultilevel"/>
    <w:tmpl w:val="AAD05966"/>
    <w:lvl w:ilvl="0" w:tplc="B5FCFFA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1"/>
  </w:num>
  <w:num w:numId="29">
    <w:abstractNumId w:val="17"/>
  </w:num>
  <w:num w:numId="30">
    <w:abstractNumId w:val="4"/>
  </w:num>
  <w:num w:numId="31">
    <w:abstractNumId w:val="29"/>
  </w:num>
  <w:num w:numId="32">
    <w:abstractNumId w:val="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53"/>
    <w:rsid w:val="000D33A2"/>
    <w:rsid w:val="0019590E"/>
    <w:rsid w:val="001B3C4B"/>
    <w:rsid w:val="00276253"/>
    <w:rsid w:val="002B4085"/>
    <w:rsid w:val="00375A4A"/>
    <w:rsid w:val="004A3FC5"/>
    <w:rsid w:val="0052614A"/>
    <w:rsid w:val="00631785"/>
    <w:rsid w:val="00685AA7"/>
    <w:rsid w:val="006C3848"/>
    <w:rsid w:val="00816C1B"/>
    <w:rsid w:val="00AE4979"/>
    <w:rsid w:val="00BF5DC2"/>
    <w:rsid w:val="00C31F9F"/>
    <w:rsid w:val="00E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0CF22-673F-4B61-9E01-565A94D8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vis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213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USUARIO</dc:creator>
  <cp:keywords/>
  <dc:description/>
  <cp:lastModifiedBy>USUARIO</cp:lastModifiedBy>
  <cp:revision>1</cp:revision>
  <cp:lastPrinted>2001-03-15T19:26:00Z</cp:lastPrinted>
  <dcterms:created xsi:type="dcterms:W3CDTF">2016-04-09T22:36:00Z</dcterms:created>
  <dcterms:modified xsi:type="dcterms:W3CDTF">2016-04-10T02:09:00Z</dcterms:modified>
</cp:coreProperties>
</file>